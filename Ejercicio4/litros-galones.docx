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r w:rsidR="00B6274C">
        <w:rPr>
          <w:rFonts w:ascii="Century Gothic" w:hAnsi="Century Gothic"/>
          <w:b/>
        </w:rPr>
        <w:t>3:</w:t>
      </w:r>
      <w:r w:rsidR="00933B16">
        <w:rPr>
          <w:rFonts w:ascii="Century Gothic" w:hAnsi="Century Gothic"/>
          <w:b/>
        </w:rPr>
        <w:t xml:space="preserve"> </w:t>
      </w:r>
      <w:r w:rsidR="00D240A5">
        <w:rPr>
          <w:rFonts w:ascii="Century Gothic" w:hAnsi="Century Gothic"/>
          <w:b/>
        </w:rPr>
        <w:t>Litros a Galones</w:t>
      </w:r>
    </w:p>
    <w:p w:rsidR="00D240A5" w:rsidRPr="00B6274C" w:rsidRDefault="00D240A5" w:rsidP="00D240A5">
      <w:pPr>
        <w:pStyle w:val="NormalWeb"/>
        <w:shd w:val="clear" w:color="auto" w:fill="FFFFFF"/>
        <w:spacing w:before="0" w:beforeAutospacing="0" w:after="150" w:afterAutospacing="0" w:line="360" w:lineRule="atLeast"/>
        <w:jc w:val="center"/>
        <w:rPr>
          <w:rFonts w:ascii="Century Gothic" w:hAnsi="Century Gothic" w:cs="Helvetica"/>
          <w:i/>
          <w:color w:val="393D40"/>
          <w:sz w:val="22"/>
        </w:rPr>
      </w:pPr>
      <w:r w:rsidRPr="00B6274C">
        <w:rPr>
          <w:rFonts w:ascii="Century Gothic" w:hAnsi="Century Gothic" w:cs="Helvetica"/>
          <w:i/>
          <w:color w:val="393D40"/>
          <w:sz w:val="22"/>
        </w:rPr>
        <w:t>Un productor de leche lleva el registro de lo que produce en litros, pero cuando entrega le pagan en galones. Realice un algoritmo, y represéntelo mediante un diagrama de flujo y el pseudocódigo, que ayude al productor a saber cuánto recibirá por la entrega de su producción de un día (1 galón= 3.785 litros).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B6274C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Descripción</w:t>
            </w:r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D240A5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Lt</w:t>
            </w:r>
          </w:p>
        </w:tc>
        <w:tc>
          <w:tcPr>
            <w:tcW w:w="4819" w:type="dxa"/>
          </w:tcPr>
          <w:p w:rsidR="00933B16" w:rsidRPr="00933B16" w:rsidRDefault="00B6274C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Cantidad en litros 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B6274C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Gal</w:t>
            </w:r>
          </w:p>
        </w:tc>
        <w:tc>
          <w:tcPr>
            <w:tcW w:w="4819" w:type="dxa"/>
          </w:tcPr>
          <w:p w:rsidR="00933B16" w:rsidRPr="00933B16" w:rsidRDefault="009F1333" w:rsidP="00B6274C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</w:t>
            </w:r>
            <w:r w:rsidR="00B6274C">
              <w:rPr>
                <w:rFonts w:ascii="Century Gothic" w:hAnsi="Century Gothic"/>
              </w:rPr>
              <w:t>conversión en galones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</w:t>
      </w:r>
      <w:r w:rsidR="00D240A5">
        <w:rPr>
          <w:rFonts w:ascii="Century Gothic" w:hAnsi="Century Gothic"/>
          <w:i/>
        </w:rPr>
        <w:t>los litros “Lt”</w:t>
      </w:r>
    </w:p>
    <w:p w:rsidR="00F55B99" w:rsidRPr="00D240A5" w:rsidRDefault="00933B16" w:rsidP="00D240A5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Hacer el proceso de </w:t>
      </w:r>
      <w:r w:rsidR="00D240A5">
        <w:rPr>
          <w:rFonts w:ascii="Century Gothic" w:hAnsi="Century Gothic"/>
          <w:i/>
        </w:rPr>
        <w:t>conversión de litros a galones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</w:t>
      </w:r>
      <w:r w:rsidR="00D240A5">
        <w:rPr>
          <w:rFonts w:ascii="Century Gothic" w:hAnsi="Century Gothic"/>
          <w:i/>
        </w:rPr>
        <w:t>Gal</w:t>
      </w:r>
      <w:r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B6274C" w:rsidRPr="00B6274C" w:rsidRDefault="00933B16" w:rsidP="00B6274C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u w:val="single"/>
        </w:rPr>
        <w:t>Diagrama de Flujo</w:t>
      </w:r>
    </w:p>
    <w:p w:rsidR="00B6274C" w:rsidRDefault="00B6274C" w:rsidP="00B6274C">
      <w:pPr>
        <w:tabs>
          <w:tab w:val="left" w:pos="1170"/>
        </w:tabs>
        <w:ind w:firstLine="708"/>
        <w:rPr>
          <w:rFonts w:ascii="Century Gothic" w:hAnsi="Century Gothic"/>
          <w:i/>
          <w:sz w:val="16"/>
          <w:szCs w:val="16"/>
        </w:rPr>
      </w:pPr>
      <w:r w:rsidRPr="00F55B99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8.55pt;width:3pt;height:287.7pt;z-index:251668480" o:connectortype="straight" strokecolor="#4bacc6 [3208]" strokeweight="1pt">
            <v:stroke dashstyle="dash"/>
            <v:shadow color="#868686"/>
          </v:shape>
        </w:pict>
      </w:r>
      <w:r w:rsidRPr="00F55B99">
        <w:rPr>
          <w:rFonts w:ascii="Century Gothic" w:hAnsi="Century Gothic"/>
          <w:i/>
          <w:noProof/>
          <w:u w:val="single"/>
          <w:lang w:eastAsia="es-MX"/>
        </w:rPr>
        <w:pict>
          <v:shape id="_x0000_s1035" type="#_x0000_t32" style="position:absolute;left:0;text-align:left;margin-left:140.7pt;margin-top:8.55pt;width:3pt;height:287.7pt;z-index:251667456" o:connectortype="straight" strokecolor="#4bacc6 [3208]" strokeweight="1pt">
            <v:stroke dashstyle="dash"/>
            <v:shadow color="#868686"/>
          </v:shape>
        </w:pict>
      </w:r>
      <w:r>
        <w:rPr>
          <w:rFonts w:ascii="Century Gothic" w:hAnsi="Century Gothic"/>
          <w:i/>
          <w:noProof/>
          <w:u w:val="single"/>
          <w:lang w:eastAsia="es-MX"/>
        </w:rPr>
        <w:pict>
          <v:group id="_x0000_s1051" style="position:absolute;left:0;text-align:left;margin-left:178.2pt;margin-top:19.3pt;width:99pt;height:239.7pt;z-index:251693056" coordorigin="5265,7960" coordsize="1980,4794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7960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8464;width:285;height:300" o:regroupid="2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8779;width:1980;height:795" o:regroupid="2" strokecolor="#943634 [2405]">
              <v:textbox style="mso-next-textbox:#_x0000_s1028">
                <w:txbxContent>
                  <w:p w:rsidR="00D70B47" w:rsidRPr="00D70B47" w:rsidRDefault="00B6274C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Lt</w:t>
                    </w:r>
                  </w:p>
                </w:txbxContent>
              </v:textbox>
            </v:shape>
            <v:shape id="_x0000_s1029" type="#_x0000_t67" style="position:absolute;left:6075;top:9589;width:285;height:300" o:regroupid="2" strokecolor="#943634 [2405]">
              <v:textbox style="layout-flow:vertical-ideographic"/>
            </v:shape>
            <v:rect id="_x0000_s1030" style="position:absolute;left:5385;top:9889;width:1740;height:810" o:regroupid="2" strokecolor="#943634 [2405]">
              <v:textbox>
                <w:txbxContent>
                  <w:p w:rsidR="00D70B47" w:rsidRDefault="00B6274C" w:rsidP="00D70B47">
                    <w:pPr>
                      <w:spacing w:before="240"/>
                      <w:jc w:val="center"/>
                    </w:pPr>
                    <w:r>
                      <w:t>Gal</w:t>
                    </w:r>
                    <w:r w:rsidR="00D240A5">
                      <w:t>=Lt</w:t>
                    </w:r>
                    <w:r w:rsidR="009F1333">
                      <w:t>*</w:t>
                    </w:r>
                    <w:r w:rsidR="00D240A5">
                      <w:t>0.264</w:t>
                    </w:r>
                  </w:p>
                </w:txbxContent>
              </v:textbox>
            </v:rect>
            <v:shape id="_x0000_s1032" type="#_x0000_t67" style="position:absolute;left:6105;top:10699;width:285;height:300" o:regroupid="2" strokecolor="#943634 [2405]">
              <v:textbox style="layout-flow:vertical-ideographic"/>
            </v:shape>
            <v:shape id="_x0000_s1033" type="#_x0000_t176" style="position:absolute;left:5490;top:12259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1943;width:285;height:300" o:regroupid="2" strokecolor="#943634 [2405]">
              <v:textbox style="layout-flow:vertical-ideographic"/>
            </v:shape>
            <v:rect id="_x0000_s1049" style="position:absolute;left:5385;top:11104;width:1710;height:825" o:regroupid="2" strokecolor="#943634 [2405]">
              <v:textbox>
                <w:txbxContent>
                  <w:p w:rsidR="00F55B99" w:rsidRDefault="00B6274C" w:rsidP="00F55B99">
                    <w:pPr>
                      <w:spacing w:before="240"/>
                      <w:jc w:val="center"/>
                    </w:pPr>
                    <w:r>
                      <w:t>Gal</w:t>
                    </w:r>
                  </w:p>
                </w:txbxContent>
              </v:textbox>
            </v:rect>
          </v:group>
        </w:pict>
      </w:r>
    </w:p>
    <w:p w:rsidR="008E6DB2" w:rsidRPr="00B6274C" w:rsidRDefault="00D70B47" w:rsidP="00B6274C">
      <w:pPr>
        <w:tabs>
          <w:tab w:val="left" w:pos="1170"/>
        </w:tabs>
        <w:ind w:firstLine="708"/>
        <w:rPr>
          <w:rFonts w:ascii="Century Gothic" w:hAnsi="Century Gothic"/>
          <w:i/>
        </w:rPr>
      </w:pP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B6274C" w:rsidRP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D70B47" w:rsidRDefault="008E6DB2" w:rsidP="00B6274C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B6274C">
        <w:rPr>
          <w:rFonts w:ascii="Century Gothic" w:hAnsi="Century Gothic"/>
          <w:sz w:val="16"/>
          <w:szCs w:val="16"/>
        </w:rPr>
        <w:t>Se leen los litros a convertir</w:t>
      </w: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9F1333" w:rsidRDefault="00D70B47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r w:rsidR="00B6274C">
        <w:rPr>
          <w:rFonts w:ascii="Century Gothic" w:hAnsi="Century Gothic"/>
          <w:sz w:val="16"/>
          <w:szCs w:val="16"/>
        </w:rPr>
        <w:t>multiplicación</w:t>
      </w:r>
      <w:r>
        <w:rPr>
          <w:rFonts w:ascii="Century Gothic" w:hAnsi="Century Gothic"/>
          <w:sz w:val="16"/>
          <w:szCs w:val="16"/>
        </w:rPr>
        <w:t xml:space="preserve"> </w:t>
      </w:r>
    </w:p>
    <w:p w:rsidR="00B6274C" w:rsidRDefault="00B6274C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de los litros </w:t>
      </w:r>
      <w:r w:rsidR="00D70B47">
        <w:rPr>
          <w:rFonts w:ascii="Century Gothic" w:hAnsi="Century Gothic"/>
          <w:sz w:val="16"/>
          <w:szCs w:val="16"/>
        </w:rPr>
        <w:t>y</w:t>
      </w:r>
      <w:r>
        <w:rPr>
          <w:rFonts w:ascii="Century Gothic" w:hAnsi="Century Gothic"/>
          <w:sz w:val="16"/>
          <w:szCs w:val="16"/>
        </w:rPr>
        <w:t xml:space="preserve"> su </w:t>
      </w:r>
    </w:p>
    <w:p w:rsidR="00100089" w:rsidRDefault="00B6274C" w:rsidP="00B6274C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equivalencia en galones</w:t>
      </w: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Se muestra el resultado de</w:t>
      </w: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la conversión  al  usuario  “Gal”</w:t>
      </w:r>
    </w:p>
    <w:p w:rsidR="00B6274C" w:rsidRDefault="00B6274C" w:rsidP="00B6274C">
      <w:pPr>
        <w:spacing w:after="0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rPr>
          <w:rFonts w:ascii="Century Gothic" w:hAnsi="Century Gothic"/>
          <w:sz w:val="16"/>
          <w:szCs w:val="16"/>
        </w:rPr>
      </w:pPr>
    </w:p>
    <w:p w:rsidR="00B6274C" w:rsidRPr="00B6274C" w:rsidRDefault="00B6274C" w:rsidP="00B6274C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Se finaliza el proceso</w:t>
      </w:r>
    </w:p>
    <w:sectPr w:rsidR="00B6274C" w:rsidRPr="00B6274C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238" w:rsidRDefault="00F01238" w:rsidP="00100089">
      <w:pPr>
        <w:spacing w:after="0" w:line="240" w:lineRule="auto"/>
      </w:pPr>
      <w:r>
        <w:separator/>
      </w:r>
    </w:p>
  </w:endnote>
  <w:endnote w:type="continuationSeparator" w:id="0">
    <w:p w:rsidR="00F01238" w:rsidRDefault="00F01238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238" w:rsidRDefault="00F01238" w:rsidP="00100089">
      <w:pPr>
        <w:spacing w:after="0" w:line="240" w:lineRule="auto"/>
      </w:pPr>
      <w:r>
        <w:separator/>
      </w:r>
    </w:p>
  </w:footnote>
  <w:footnote w:type="continuationSeparator" w:id="0">
    <w:p w:rsidR="00F01238" w:rsidRDefault="00F01238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100089"/>
    <w:rsid w:val="00203CB8"/>
    <w:rsid w:val="003A090A"/>
    <w:rsid w:val="003C6E39"/>
    <w:rsid w:val="003F60EE"/>
    <w:rsid w:val="007A38A2"/>
    <w:rsid w:val="008E6DB2"/>
    <w:rsid w:val="00933B16"/>
    <w:rsid w:val="009E37C7"/>
    <w:rsid w:val="009F1333"/>
    <w:rsid w:val="00B0431B"/>
    <w:rsid w:val="00B6274C"/>
    <w:rsid w:val="00CD75EA"/>
    <w:rsid w:val="00D240A5"/>
    <w:rsid w:val="00D70B47"/>
    <w:rsid w:val="00F01238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5]"/>
    </o:shapedefaults>
    <o:shapelayout v:ext="edit">
      <o:idmap v:ext="edit" data="1"/>
      <o:rules v:ext="edit">
        <o:r id="V:Rule2" type="connector" idref="#_x0000_s1035"/>
        <o:r id="V:Rule3" type="connector" idref="#_x0000_s103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  <w:style w:type="paragraph" w:styleId="NormalWeb">
    <w:name w:val="Normal (Web)"/>
    <w:basedOn w:val="Normal"/>
    <w:uiPriority w:val="99"/>
    <w:semiHidden/>
    <w:unhideWhenUsed/>
    <w:rsid w:val="00D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36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1</cp:revision>
  <dcterms:created xsi:type="dcterms:W3CDTF">2016-04-15T16:15:00Z</dcterms:created>
  <dcterms:modified xsi:type="dcterms:W3CDTF">2016-04-15T16:51:00Z</dcterms:modified>
</cp:coreProperties>
</file>
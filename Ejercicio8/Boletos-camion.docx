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r w:rsidR="009F67A4">
        <w:rPr>
          <w:rFonts w:ascii="Century Gothic" w:hAnsi="Century Gothic"/>
          <w:b/>
        </w:rPr>
        <w:t>8</w:t>
      </w:r>
      <w:r w:rsidR="00024383">
        <w:rPr>
          <w:rFonts w:ascii="Century Gothic" w:hAnsi="Century Gothic"/>
          <w:b/>
        </w:rPr>
        <w:t>: Boletos</w:t>
      </w:r>
      <w:r w:rsidR="009F67A4">
        <w:rPr>
          <w:rFonts w:ascii="Century Gothic" w:hAnsi="Century Gothic"/>
          <w:b/>
        </w:rPr>
        <w:t xml:space="preserve"> de camión.</w:t>
      </w:r>
    </w:p>
    <w:p w:rsidR="00DC0FBE" w:rsidRPr="00DC0FBE" w:rsidRDefault="00DC0FBE" w:rsidP="00DC0FBE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  <w:rPr>
          <w:rFonts w:ascii="Century Gothic" w:hAnsi="Century Gothic" w:cs="Helvetica"/>
          <w:color w:val="393D40"/>
          <w:sz w:val="22"/>
        </w:rPr>
      </w:pPr>
      <w:r w:rsidRPr="00DC0FBE">
        <w:rPr>
          <w:rFonts w:ascii="Century Gothic" w:hAnsi="Century Gothic" w:cs="Helvetica"/>
          <w:color w:val="393D40"/>
          <w:sz w:val="22"/>
        </w:rPr>
        <w:t>La compañía de autobuses “La curva loca” requiere determinar el costo que tendrá el boleto de un viaje sencillo, esto basado en los kilómetros por recorrer y en el costo por kilómetro. Realice un diagrama de</w:t>
      </w:r>
      <w:r w:rsidR="00024383">
        <w:rPr>
          <w:rFonts w:ascii="Century Gothic" w:hAnsi="Century Gothic" w:cs="Helvetica"/>
          <w:color w:val="393D40"/>
          <w:sz w:val="22"/>
        </w:rPr>
        <w:t xml:space="preserve"> </w:t>
      </w:r>
      <w:r w:rsidRPr="00DC0FBE">
        <w:rPr>
          <w:rFonts w:ascii="Century Gothic" w:hAnsi="Century Gothic" w:cs="Helvetica"/>
          <w:color w:val="393D40"/>
          <w:sz w:val="22"/>
        </w:rPr>
        <w:t>flujo y pseudocódigo que representen el algoritmo para tal fin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B6274C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Descripción</w:t>
            </w:r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DC0FBE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km</w:t>
            </w:r>
          </w:p>
        </w:tc>
        <w:tc>
          <w:tcPr>
            <w:tcW w:w="4819" w:type="dxa"/>
          </w:tcPr>
          <w:p w:rsidR="00933B16" w:rsidRPr="00933B16" w:rsidRDefault="00024383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Kilómetros</w:t>
            </w:r>
            <w:r w:rsidR="00DC0FBE">
              <w:rPr>
                <w:rFonts w:ascii="Century Gothic" w:hAnsi="Century Gothic"/>
              </w:rPr>
              <w:t xml:space="preserve"> a recorrer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6552AE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costo</w:t>
            </w:r>
          </w:p>
        </w:tc>
        <w:tc>
          <w:tcPr>
            <w:tcW w:w="4819" w:type="dxa"/>
          </w:tcPr>
          <w:p w:rsidR="00933B16" w:rsidRPr="00DC0FBE" w:rsidRDefault="009F1333" w:rsidP="00DC0FBE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</w:t>
            </w:r>
            <w:r w:rsidR="00024383">
              <w:rPr>
                <w:rFonts w:ascii="Century Gothic" w:hAnsi="Century Gothic"/>
              </w:rPr>
              <w:t>multiplicación</w:t>
            </w:r>
            <w:r w:rsidR="006552AE">
              <w:rPr>
                <w:rFonts w:ascii="Century Gothic" w:hAnsi="Century Gothic"/>
              </w:rPr>
              <w:t xml:space="preserve"> del costo fijo * </w:t>
            </w:r>
            <w:r w:rsidR="00DC0FBE">
              <w:rPr>
                <w:rFonts w:ascii="Century Gothic" w:hAnsi="Century Gothic"/>
              </w:rPr>
              <w:t>km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Leer </w:t>
      </w:r>
      <w:r w:rsidR="00DC0FBE">
        <w:rPr>
          <w:rFonts w:ascii="Century Gothic" w:hAnsi="Century Gothic"/>
          <w:i/>
        </w:rPr>
        <w:t>los metros cuadrados “km</w:t>
      </w:r>
      <w:r w:rsidR="00D240A5">
        <w:rPr>
          <w:rFonts w:ascii="Century Gothic" w:hAnsi="Century Gothic"/>
          <w:i/>
        </w:rPr>
        <w:t>”</w:t>
      </w:r>
    </w:p>
    <w:p w:rsidR="00F55B99" w:rsidRPr="00D240A5" w:rsidRDefault="006552AE" w:rsidP="00D240A5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Realizar la multiplicación de la cantidad fijada a </w:t>
      </w:r>
      <w:r w:rsidR="00DC0FBE">
        <w:rPr>
          <w:rFonts w:ascii="Century Gothic" w:hAnsi="Century Gothic"/>
          <w:i/>
        </w:rPr>
        <w:t xml:space="preserve">cobrar  por los </w:t>
      </w:r>
      <w:r w:rsidR="00024383">
        <w:rPr>
          <w:rFonts w:ascii="Century Gothic" w:hAnsi="Century Gothic"/>
          <w:i/>
        </w:rPr>
        <w:t>kilómetros</w:t>
      </w:r>
      <w:r>
        <w:rPr>
          <w:rFonts w:ascii="Century Gothic" w:hAnsi="Century Gothic"/>
          <w:i/>
        </w:rPr>
        <w:t xml:space="preserve"> introducidos por el usuario.</w:t>
      </w:r>
    </w:p>
    <w:p w:rsidR="00933B16" w:rsidRDefault="006552AE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“costo</w:t>
      </w:r>
      <w:r w:rsidR="00933B16"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B6274C" w:rsidRPr="00B6274C" w:rsidRDefault="00933B16" w:rsidP="00B6274C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u w:val="single"/>
        </w:rPr>
        <w:t>Diagrama de Flujo</w:t>
      </w:r>
    </w:p>
    <w:p w:rsidR="00B6274C" w:rsidRDefault="00D62FF8" w:rsidP="00B6274C">
      <w:pPr>
        <w:tabs>
          <w:tab w:val="left" w:pos="1170"/>
        </w:tabs>
        <w:ind w:firstLine="708"/>
        <w:rPr>
          <w:rFonts w:ascii="Century Gothic" w:hAnsi="Century Gothic"/>
          <w:i/>
          <w:sz w:val="16"/>
          <w:szCs w:val="16"/>
        </w:rPr>
      </w:pPr>
      <w:r w:rsidRPr="00D62FF8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12.45pt;margin-top:8.55pt;width:3pt;height:287.7pt;z-index:251668480" o:connectortype="straight" strokecolor="#4bacc6 [3208]" strokeweight="1pt">
            <v:stroke dashstyle="dash"/>
            <v:shadow color="#868686"/>
          </v:shape>
        </w:pict>
      </w:r>
      <w:r w:rsidRPr="00D62FF8">
        <w:rPr>
          <w:rFonts w:ascii="Century Gothic" w:hAnsi="Century Gothic"/>
          <w:i/>
          <w:noProof/>
          <w:u w:val="single"/>
          <w:lang w:eastAsia="es-MX"/>
        </w:rPr>
        <w:pict>
          <v:shape id="_x0000_s1035" type="#_x0000_t32" style="position:absolute;left:0;text-align:left;margin-left:140.7pt;margin-top:8.55pt;width:3pt;height:287.7pt;z-index:251667456" o:connectortype="straight" strokecolor="#4bacc6 [3208]" strokeweight="1pt">
            <v:stroke dashstyle="dash"/>
            <v:shadow color="#868686"/>
          </v:shape>
        </w:pict>
      </w:r>
      <w:r w:rsidRPr="00D62FF8">
        <w:rPr>
          <w:rFonts w:ascii="Century Gothic" w:hAnsi="Century Gothic"/>
          <w:i/>
          <w:noProof/>
          <w:u w:val="single"/>
          <w:lang w:eastAsia="es-MX"/>
        </w:rPr>
        <w:pict>
          <v:group id="_x0000_s1051" style="position:absolute;left:0;text-align:left;margin-left:178.2pt;margin-top:19.3pt;width:99pt;height:239.7pt;z-index:251693056" coordorigin="5265,7960" coordsize="1980,4794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7960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8464;width:285;height:300" o:regroupid="2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8779;width:1980;height:795" o:regroupid="2" strokecolor="#943634 [2405]">
              <v:textbox style="mso-next-textbox:#_x0000_s1028">
                <w:txbxContent>
                  <w:p w:rsidR="00D70B47" w:rsidRPr="00D70B47" w:rsidRDefault="00DC0FBE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km</w:t>
                    </w:r>
                  </w:p>
                </w:txbxContent>
              </v:textbox>
            </v:shape>
            <v:shape id="_x0000_s1029" type="#_x0000_t67" style="position:absolute;left:6075;top:9589;width:285;height:300" o:regroupid="2" strokecolor="#943634 [2405]">
              <v:textbox style="layout-flow:vertical-ideographic"/>
            </v:shape>
            <v:rect id="_x0000_s1030" style="position:absolute;left:5385;top:9889;width:1740;height:810" o:regroupid="2" strokecolor="#943634 [2405]">
              <v:textbox>
                <w:txbxContent>
                  <w:p w:rsidR="00D70B47" w:rsidRDefault="00DC0FBE" w:rsidP="00D70B47">
                    <w:pPr>
                      <w:spacing w:before="240"/>
                      <w:jc w:val="center"/>
                    </w:pPr>
                    <w:r>
                      <w:t>costo=km</w:t>
                    </w:r>
                    <w:r w:rsidR="009F1333">
                      <w:t>*</w:t>
                    </w:r>
                    <w:r>
                      <w:t>10</w:t>
                    </w:r>
                  </w:p>
                </w:txbxContent>
              </v:textbox>
            </v:rect>
            <v:shape id="_x0000_s1032" type="#_x0000_t67" style="position:absolute;left:6105;top:10699;width:285;height:300" o:regroupid="2" strokecolor="#943634 [2405]">
              <v:textbox style="layout-flow:vertical-ideographic"/>
            </v:shape>
            <v:shape id="_x0000_s1033" type="#_x0000_t176" style="position:absolute;left:5490;top:12259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1943;width:285;height:300" o:regroupid="2" strokecolor="#943634 [2405]">
              <v:textbox style="layout-flow:vertical-ideographic"/>
            </v:shape>
            <v:rect id="_x0000_s1049" style="position:absolute;left:5385;top:11104;width:1710;height:825" o:regroupid="2" strokecolor="#943634 [2405]">
              <v:textbox>
                <w:txbxContent>
                  <w:p w:rsidR="00F55B99" w:rsidRDefault="006552AE" w:rsidP="00F55B99">
                    <w:pPr>
                      <w:spacing w:before="240"/>
                      <w:jc w:val="center"/>
                    </w:pPr>
                    <w:r>
                      <w:t>costo</w:t>
                    </w:r>
                  </w:p>
                </w:txbxContent>
              </v:textbox>
            </v:rect>
          </v:group>
        </w:pict>
      </w:r>
    </w:p>
    <w:p w:rsidR="008E6DB2" w:rsidRPr="00B6274C" w:rsidRDefault="00D70B47" w:rsidP="00B6274C">
      <w:pPr>
        <w:tabs>
          <w:tab w:val="left" w:pos="1170"/>
        </w:tabs>
        <w:ind w:firstLine="708"/>
        <w:rPr>
          <w:rFonts w:ascii="Century Gothic" w:hAnsi="Century Gothic"/>
          <w:i/>
        </w:rPr>
      </w:pP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B6274C" w:rsidRP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D70B47" w:rsidRDefault="008E6DB2" w:rsidP="00B6274C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DC0FBE">
        <w:rPr>
          <w:rFonts w:ascii="Century Gothic" w:hAnsi="Century Gothic"/>
          <w:sz w:val="16"/>
          <w:szCs w:val="16"/>
        </w:rPr>
        <w:t xml:space="preserve">Se leen los </w:t>
      </w:r>
      <w:r w:rsidR="00024383">
        <w:rPr>
          <w:rFonts w:ascii="Century Gothic" w:hAnsi="Century Gothic"/>
          <w:sz w:val="16"/>
          <w:szCs w:val="16"/>
        </w:rPr>
        <w:t>kilómetros</w:t>
      </w:r>
      <w:r w:rsidR="00B6274C">
        <w:rPr>
          <w:rFonts w:ascii="Century Gothic" w:hAnsi="Century Gothic"/>
          <w:sz w:val="16"/>
          <w:szCs w:val="16"/>
        </w:rPr>
        <w:t xml:space="preserve"> a convertir</w:t>
      </w: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9F1333" w:rsidRDefault="00D70B47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r w:rsidR="00B6274C">
        <w:rPr>
          <w:rFonts w:ascii="Century Gothic" w:hAnsi="Century Gothic"/>
          <w:sz w:val="16"/>
          <w:szCs w:val="16"/>
        </w:rPr>
        <w:t>multiplicación</w:t>
      </w:r>
      <w:r>
        <w:rPr>
          <w:rFonts w:ascii="Century Gothic" w:hAnsi="Century Gothic"/>
          <w:sz w:val="16"/>
          <w:szCs w:val="16"/>
        </w:rPr>
        <w:t xml:space="preserve"> </w:t>
      </w:r>
    </w:p>
    <w:p w:rsidR="006552AE" w:rsidRDefault="00B6274C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de </w:t>
      </w:r>
      <w:r w:rsidR="006552AE">
        <w:rPr>
          <w:rFonts w:ascii="Century Gothic" w:hAnsi="Century Gothic"/>
          <w:sz w:val="16"/>
          <w:szCs w:val="16"/>
        </w:rPr>
        <w:t xml:space="preserve">el precio establecido y </w:t>
      </w:r>
    </w:p>
    <w:p w:rsidR="006552AE" w:rsidRDefault="006552AE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la cantidad introducida </w:t>
      </w:r>
    </w:p>
    <w:p w:rsidR="00100089" w:rsidRDefault="006552AE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por el cliente</w:t>
      </w: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Se muestra el resultado de</w:t>
      </w:r>
    </w:p>
    <w:p w:rsidR="00B6274C" w:rsidRPr="006552AE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la </w:t>
      </w:r>
      <w:r w:rsidR="006552AE">
        <w:rPr>
          <w:rFonts w:ascii="Century Gothic" w:hAnsi="Century Gothic"/>
          <w:sz w:val="16"/>
          <w:szCs w:val="16"/>
        </w:rPr>
        <w:t xml:space="preserve">multiplicación </w:t>
      </w:r>
    </w:p>
    <w:p w:rsidR="00B6274C" w:rsidRDefault="00B6274C" w:rsidP="00B6274C">
      <w:pPr>
        <w:spacing w:after="0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rPr>
          <w:rFonts w:ascii="Century Gothic" w:hAnsi="Century Gothic"/>
          <w:sz w:val="16"/>
          <w:szCs w:val="16"/>
        </w:rPr>
      </w:pPr>
    </w:p>
    <w:p w:rsidR="00B6274C" w:rsidRPr="00B6274C" w:rsidRDefault="00B6274C" w:rsidP="00B6274C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 Se finaliza el proceso</w:t>
      </w:r>
    </w:p>
    <w:sectPr w:rsidR="00B6274C" w:rsidRPr="00B6274C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197" w:rsidRDefault="008B5197" w:rsidP="00100089">
      <w:pPr>
        <w:spacing w:after="0" w:line="240" w:lineRule="auto"/>
      </w:pPr>
      <w:r>
        <w:separator/>
      </w:r>
    </w:p>
  </w:endnote>
  <w:endnote w:type="continuationSeparator" w:id="0">
    <w:p w:rsidR="008B5197" w:rsidRDefault="008B5197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197" w:rsidRDefault="008B5197" w:rsidP="00100089">
      <w:pPr>
        <w:spacing w:after="0" w:line="240" w:lineRule="auto"/>
      </w:pPr>
      <w:r>
        <w:separator/>
      </w:r>
    </w:p>
  </w:footnote>
  <w:footnote w:type="continuationSeparator" w:id="0">
    <w:p w:rsidR="008B5197" w:rsidRDefault="008B5197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r>
      <w:t>Johana  Alexa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024383"/>
    <w:rsid w:val="000A0530"/>
    <w:rsid w:val="00100089"/>
    <w:rsid w:val="00203CB8"/>
    <w:rsid w:val="003A090A"/>
    <w:rsid w:val="003C6E39"/>
    <w:rsid w:val="003F60EE"/>
    <w:rsid w:val="006552AE"/>
    <w:rsid w:val="007A38A2"/>
    <w:rsid w:val="008B5197"/>
    <w:rsid w:val="008E6DB2"/>
    <w:rsid w:val="00933B16"/>
    <w:rsid w:val="0094413A"/>
    <w:rsid w:val="009E37C7"/>
    <w:rsid w:val="009F1333"/>
    <w:rsid w:val="009F67A4"/>
    <w:rsid w:val="00A775A2"/>
    <w:rsid w:val="00B0431B"/>
    <w:rsid w:val="00B6274C"/>
    <w:rsid w:val="00BC5113"/>
    <w:rsid w:val="00CD75EA"/>
    <w:rsid w:val="00D240A5"/>
    <w:rsid w:val="00D62FF8"/>
    <w:rsid w:val="00D70B47"/>
    <w:rsid w:val="00DC0FBE"/>
    <w:rsid w:val="00F01238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05]"/>
    </o:shapedefaults>
    <o:shapelayout v:ext="edit">
      <o:idmap v:ext="edit" data="1"/>
      <o:rules v:ext="edit">
        <o:r id="V:Rule3" type="connector" idref="#_x0000_s1037"/>
        <o:r id="V:Rule4" type="connector" idref="#_x0000_s103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  <w:style w:type="paragraph" w:styleId="NormalWeb">
    <w:name w:val="Normal (Web)"/>
    <w:basedOn w:val="Normal"/>
    <w:uiPriority w:val="99"/>
    <w:semiHidden/>
    <w:unhideWhenUsed/>
    <w:rsid w:val="00D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16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2</cp:revision>
  <dcterms:created xsi:type="dcterms:W3CDTF">2016-04-18T05:56:00Z</dcterms:created>
  <dcterms:modified xsi:type="dcterms:W3CDTF">2016-04-18T06:15:00Z</dcterms:modified>
</cp:coreProperties>
</file>